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E3E2" w14:textId="5FE4336A" w:rsidR="00C6554A" w:rsidRDefault="00644528" w:rsidP="00C6554A">
      <w:pPr>
        <w:pStyle w:val="Foto"/>
        <w:rPr>
          <w:noProof/>
          <w:lang w:bidi="de-DE"/>
        </w:rPr>
      </w:pPr>
      <w:r>
        <w:rPr>
          <w:noProof/>
          <w:lang w:bidi="de-DE"/>
        </w:rPr>
        <w:drawing>
          <wp:inline distT="0" distB="0" distL="0" distR="0" wp14:anchorId="1C220756" wp14:editId="4832CCB6">
            <wp:extent cx="3409950" cy="30765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D47C7" w14:textId="1DCBB8CB" w:rsidR="00B81AD2" w:rsidRDefault="00B81AD2" w:rsidP="00C6554A">
      <w:pPr>
        <w:pStyle w:val="Foto"/>
        <w:rPr>
          <w:noProof/>
          <w:lang w:bidi="de-DE"/>
        </w:rPr>
      </w:pPr>
    </w:p>
    <w:p w14:paraId="6DA2275F" w14:textId="5B94146A" w:rsidR="00C6554A" w:rsidRDefault="00B81AD2" w:rsidP="00C6554A">
      <w:pPr>
        <w:pStyle w:val="Titel"/>
      </w:pPr>
      <w:r>
        <w:t>Lastenheft</w:t>
      </w:r>
    </w:p>
    <w:p w14:paraId="1B252148" w14:textId="4E3AA082" w:rsidR="00B81AD2" w:rsidRDefault="00B81AD2" w:rsidP="00C6554A">
      <w:pPr>
        <w:pStyle w:val="Titel"/>
        <w:rPr>
          <w:sz w:val="44"/>
          <w:szCs w:val="14"/>
        </w:rPr>
      </w:pPr>
      <w:r w:rsidRPr="00B81AD2">
        <w:rPr>
          <w:sz w:val="44"/>
          <w:szCs w:val="14"/>
        </w:rPr>
        <w:t>Version 1.</w:t>
      </w:r>
      <w:r>
        <w:rPr>
          <w:sz w:val="44"/>
          <w:szCs w:val="14"/>
        </w:rPr>
        <w:t>1</w:t>
      </w:r>
    </w:p>
    <w:p w14:paraId="3A2C7584" w14:textId="114DAE27" w:rsidR="00685872" w:rsidRDefault="00685872" w:rsidP="00C6554A">
      <w:pPr>
        <w:pStyle w:val="Titel"/>
        <w:rPr>
          <w:sz w:val="44"/>
          <w:szCs w:val="14"/>
        </w:rPr>
      </w:pPr>
    </w:p>
    <w:p w14:paraId="75C6BB9B" w14:textId="77777777" w:rsidR="00685872" w:rsidRDefault="00685872" w:rsidP="00C6554A">
      <w:pPr>
        <w:pStyle w:val="Untertitel"/>
      </w:pPr>
    </w:p>
    <w:p w14:paraId="0D849DC6" w14:textId="77777777" w:rsidR="00685872" w:rsidRDefault="00685872" w:rsidP="00C6554A">
      <w:pPr>
        <w:pStyle w:val="Untertitel"/>
      </w:pPr>
    </w:p>
    <w:p w14:paraId="69CEA488" w14:textId="77777777" w:rsidR="00685872" w:rsidRDefault="00685872" w:rsidP="00C6554A">
      <w:pPr>
        <w:pStyle w:val="Untertitel"/>
      </w:pPr>
    </w:p>
    <w:p w14:paraId="661A7494" w14:textId="77777777" w:rsidR="00685872" w:rsidRDefault="00685872" w:rsidP="00C6554A">
      <w:pPr>
        <w:pStyle w:val="Untertitel"/>
      </w:pPr>
    </w:p>
    <w:p w14:paraId="6BBD6389" w14:textId="77777777" w:rsidR="00685872" w:rsidRDefault="00685872" w:rsidP="00C6554A">
      <w:pPr>
        <w:pStyle w:val="Untertitel"/>
      </w:pPr>
    </w:p>
    <w:p w14:paraId="32BEBB9F" w14:textId="77777777" w:rsidR="00685872" w:rsidRDefault="00685872" w:rsidP="00C6554A">
      <w:pPr>
        <w:pStyle w:val="Untertitel"/>
      </w:pPr>
    </w:p>
    <w:p w14:paraId="15F1B1C0" w14:textId="77777777" w:rsidR="00685872" w:rsidRDefault="00685872" w:rsidP="00C6554A">
      <w:pPr>
        <w:pStyle w:val="Untertitel"/>
      </w:pPr>
    </w:p>
    <w:p w14:paraId="5B1A4A67" w14:textId="77777777" w:rsidR="00685872" w:rsidRDefault="00685872" w:rsidP="00C6554A">
      <w:pPr>
        <w:pStyle w:val="Untertitel"/>
      </w:pPr>
    </w:p>
    <w:p w14:paraId="51A6A48A" w14:textId="77777777" w:rsidR="00685872" w:rsidRDefault="00685872" w:rsidP="00C6554A">
      <w:pPr>
        <w:pStyle w:val="Untertitel"/>
      </w:pPr>
    </w:p>
    <w:p w14:paraId="6F7D2F51" w14:textId="77777777" w:rsidR="00685872" w:rsidRDefault="00685872" w:rsidP="00C6554A">
      <w:pPr>
        <w:pStyle w:val="Untertitel"/>
      </w:pPr>
    </w:p>
    <w:p w14:paraId="317EBDEB" w14:textId="77777777" w:rsidR="00685872" w:rsidRDefault="00685872" w:rsidP="00C6554A">
      <w:pPr>
        <w:pStyle w:val="Untertitel"/>
      </w:pPr>
    </w:p>
    <w:p w14:paraId="0C3F7C45" w14:textId="77777777" w:rsidR="00685872" w:rsidRDefault="00685872" w:rsidP="00C6554A">
      <w:pPr>
        <w:pStyle w:val="Untertitel"/>
      </w:pPr>
    </w:p>
    <w:p w14:paraId="00CD5DCA" w14:textId="662A119B" w:rsidR="00C6554A" w:rsidRPr="00D5413C" w:rsidRDefault="00644528" w:rsidP="00C6554A">
      <w:pPr>
        <w:pStyle w:val="Untertitel"/>
      </w:pPr>
      <w:r>
        <w:t>Change-IT</w:t>
      </w:r>
      <w:r w:rsidR="00B81AD2">
        <w:t xml:space="preserve"> GmbH</w:t>
      </w:r>
    </w:p>
    <w:p w14:paraId="6193CA66" w14:textId="54AA9172" w:rsidR="00B81AD2" w:rsidRDefault="00B81AD2" w:rsidP="00C6554A">
      <w:pPr>
        <w:pStyle w:val="Kontaktinfos"/>
        <w:rPr>
          <w:lang w:bidi="de-DE"/>
        </w:rPr>
      </w:pPr>
      <w:r>
        <w:t>Hauptstr. 22</w:t>
      </w:r>
      <w:r w:rsidR="00C6554A">
        <w:rPr>
          <w:lang w:bidi="de-DE"/>
        </w:rPr>
        <w:t xml:space="preserve"> | </w:t>
      </w:r>
      <w:r>
        <w:t>30539</w:t>
      </w:r>
      <w:r w:rsidR="00C6554A">
        <w:rPr>
          <w:lang w:bidi="de-DE"/>
        </w:rPr>
        <w:t xml:space="preserve"> </w:t>
      </w:r>
      <w:r>
        <w:rPr>
          <w:lang w:bidi="de-DE"/>
        </w:rPr>
        <w:t>Hannover</w:t>
      </w:r>
    </w:p>
    <w:p w14:paraId="2E9A9B48" w14:textId="3F20DD72" w:rsidR="00B81AD2" w:rsidRDefault="00B81AD2" w:rsidP="00C6554A">
      <w:pPr>
        <w:pStyle w:val="Kontaktinfos"/>
        <w:rPr>
          <w:lang w:bidi="de-DE"/>
        </w:rPr>
      </w:pPr>
      <w:r>
        <w:rPr>
          <w:lang w:bidi="de-DE"/>
        </w:rPr>
        <w:t>Hannover den 12.3.2022</w:t>
      </w:r>
    </w:p>
    <w:p w14:paraId="4143257D" w14:textId="77777777" w:rsidR="00B81AD2" w:rsidRDefault="00B81AD2">
      <w:pPr>
        <w:rPr>
          <w:lang w:bidi="de-DE"/>
        </w:rPr>
      </w:pPr>
      <w:r>
        <w:rPr>
          <w:lang w:bidi="de-DE"/>
        </w:rPr>
        <w:br w:type="page"/>
      </w:r>
    </w:p>
    <w:tbl>
      <w:tblPr>
        <w:tblStyle w:val="Gitternetztabelle4"/>
        <w:tblW w:w="8883" w:type="dxa"/>
        <w:tblLook w:val="04A0" w:firstRow="1" w:lastRow="0" w:firstColumn="1" w:lastColumn="0" w:noHBand="0" w:noVBand="1"/>
      </w:tblPr>
      <w:tblGrid>
        <w:gridCol w:w="1460"/>
        <w:gridCol w:w="2023"/>
        <w:gridCol w:w="1315"/>
        <w:gridCol w:w="1360"/>
        <w:gridCol w:w="2725"/>
      </w:tblGrid>
      <w:tr w:rsidR="004807CD" w14:paraId="41010F8B" w14:textId="77777777" w:rsidTr="000F0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15E63331" w14:textId="30A66084" w:rsidR="00C9732C" w:rsidRPr="004807CD" w:rsidRDefault="00C9732C" w:rsidP="00C6554A">
            <w:pPr>
              <w:pStyle w:val="berschrift1"/>
              <w:outlineLvl w:val="0"/>
              <w:rPr>
                <w:color w:val="FFFFFF" w:themeColor="background1"/>
              </w:rPr>
            </w:pPr>
            <w:r w:rsidRPr="004807CD">
              <w:rPr>
                <w:color w:val="FFFFFF" w:themeColor="background1"/>
              </w:rPr>
              <w:lastRenderedPageBreak/>
              <w:t>Version</w:t>
            </w:r>
          </w:p>
        </w:tc>
        <w:tc>
          <w:tcPr>
            <w:tcW w:w="3298" w:type="dxa"/>
          </w:tcPr>
          <w:p w14:paraId="3B46A9A8" w14:textId="366FED30" w:rsidR="00C9732C" w:rsidRPr="004807CD" w:rsidRDefault="00C9732C" w:rsidP="00C6554A">
            <w:pPr>
              <w:pStyle w:val="berschrift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807CD">
              <w:rPr>
                <w:color w:val="FFFFFF" w:themeColor="background1"/>
              </w:rPr>
              <w:t>Autor</w:t>
            </w:r>
          </w:p>
        </w:tc>
        <w:tc>
          <w:tcPr>
            <w:tcW w:w="236" w:type="dxa"/>
          </w:tcPr>
          <w:p w14:paraId="20E7571E" w14:textId="2682CFF5" w:rsidR="00C9732C" w:rsidRPr="004807CD" w:rsidRDefault="00C9732C" w:rsidP="00C6554A">
            <w:pPr>
              <w:pStyle w:val="berschrift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807CD">
              <w:rPr>
                <w:color w:val="FFFFFF" w:themeColor="background1"/>
              </w:rPr>
              <w:t>Status</w:t>
            </w:r>
          </w:p>
        </w:tc>
        <w:tc>
          <w:tcPr>
            <w:tcW w:w="1489" w:type="dxa"/>
          </w:tcPr>
          <w:p w14:paraId="6605DF81" w14:textId="709F46A9" w:rsidR="00C9732C" w:rsidRPr="004807CD" w:rsidRDefault="00C9732C" w:rsidP="00C6554A">
            <w:pPr>
              <w:pStyle w:val="berschrift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807CD">
              <w:rPr>
                <w:color w:val="FFFFFF" w:themeColor="background1"/>
              </w:rPr>
              <w:t>Datum</w:t>
            </w:r>
          </w:p>
        </w:tc>
        <w:tc>
          <w:tcPr>
            <w:tcW w:w="2303" w:type="dxa"/>
          </w:tcPr>
          <w:p w14:paraId="0A5C4E41" w14:textId="5E3BF0FF" w:rsidR="00C9732C" w:rsidRPr="004807CD" w:rsidRDefault="00C9732C" w:rsidP="00C6554A">
            <w:pPr>
              <w:pStyle w:val="berschrift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807CD">
              <w:rPr>
                <w:color w:val="FFFFFF" w:themeColor="background1"/>
              </w:rPr>
              <w:t>Kommentar</w:t>
            </w:r>
          </w:p>
        </w:tc>
      </w:tr>
      <w:tr w:rsidR="00971B03" w14:paraId="59CD1AE6" w14:textId="77777777" w:rsidTr="000F0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60BE315E" w14:textId="034DD41C" w:rsidR="00C9732C" w:rsidRPr="00434B55" w:rsidRDefault="00C9732C" w:rsidP="00C9732C">
            <w:pPr>
              <w:pStyle w:val="berschrift1"/>
              <w:jc w:val="center"/>
              <w:outlineLvl w:val="0"/>
            </w:pPr>
            <w:r w:rsidRPr="00434B55">
              <w:t>1.0</w:t>
            </w:r>
          </w:p>
        </w:tc>
        <w:tc>
          <w:tcPr>
            <w:tcW w:w="3298" w:type="dxa"/>
          </w:tcPr>
          <w:p w14:paraId="7B78D63C" w14:textId="4353FA75" w:rsidR="00C9732C" w:rsidRPr="00971B03" w:rsidRDefault="00A54201" w:rsidP="00C9732C">
            <w:pPr>
              <w:pStyle w:val="berschrift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18"/>
              </w:rPr>
            </w:pPr>
            <w:r w:rsidRPr="00971B03">
              <w:rPr>
                <w:sz w:val="24"/>
                <w:szCs w:val="18"/>
              </w:rPr>
              <w:t>Tim Taler</w:t>
            </w:r>
          </w:p>
        </w:tc>
        <w:tc>
          <w:tcPr>
            <w:tcW w:w="236" w:type="dxa"/>
          </w:tcPr>
          <w:p w14:paraId="65BFBBFF" w14:textId="094A13D4" w:rsidR="00C9732C" w:rsidRPr="00971B03" w:rsidRDefault="00A54201" w:rsidP="00C9732C">
            <w:pPr>
              <w:pStyle w:val="berschrift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18"/>
              </w:rPr>
            </w:pPr>
            <w:r w:rsidRPr="00971B03">
              <w:rPr>
                <w:sz w:val="24"/>
                <w:szCs w:val="18"/>
              </w:rPr>
              <w:t>Akzeptiert</w:t>
            </w:r>
          </w:p>
        </w:tc>
        <w:tc>
          <w:tcPr>
            <w:tcW w:w="1489" w:type="dxa"/>
          </w:tcPr>
          <w:p w14:paraId="079C1DC0" w14:textId="6FE0F2BA" w:rsidR="00C9732C" w:rsidRPr="00971B03" w:rsidRDefault="00A54201" w:rsidP="00C9732C">
            <w:pPr>
              <w:pStyle w:val="berschrift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18"/>
              </w:rPr>
            </w:pPr>
            <w:r w:rsidRPr="00971B03">
              <w:rPr>
                <w:sz w:val="24"/>
                <w:szCs w:val="18"/>
              </w:rPr>
              <w:t>17.12.2021</w:t>
            </w:r>
          </w:p>
        </w:tc>
        <w:tc>
          <w:tcPr>
            <w:tcW w:w="2303" w:type="dxa"/>
          </w:tcPr>
          <w:p w14:paraId="0B2E08C0" w14:textId="1E8CB36E" w:rsidR="00C9732C" w:rsidRPr="00971B03" w:rsidRDefault="000A155B" w:rsidP="00C9732C">
            <w:pPr>
              <w:pStyle w:val="berschrift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18"/>
              </w:rPr>
            </w:pPr>
            <w:r w:rsidRPr="00971B03">
              <w:rPr>
                <w:sz w:val="24"/>
                <w:szCs w:val="18"/>
              </w:rPr>
              <w:t>Qualitätsanforderungen fehlen</w:t>
            </w:r>
          </w:p>
        </w:tc>
      </w:tr>
      <w:tr w:rsidR="000A155B" w14:paraId="4B4BE954" w14:textId="77777777" w:rsidTr="000F08C2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2C8DD860" w14:textId="4C705616" w:rsidR="00C9732C" w:rsidRPr="00434B55" w:rsidRDefault="00C9732C" w:rsidP="00C9732C">
            <w:pPr>
              <w:pStyle w:val="berschrift1"/>
              <w:jc w:val="center"/>
              <w:outlineLvl w:val="0"/>
            </w:pPr>
            <w:r w:rsidRPr="00434B55">
              <w:t>1.1</w:t>
            </w:r>
          </w:p>
        </w:tc>
        <w:tc>
          <w:tcPr>
            <w:tcW w:w="3298" w:type="dxa"/>
          </w:tcPr>
          <w:p w14:paraId="58B2B4CA" w14:textId="4EBBCC22" w:rsidR="00C9732C" w:rsidRPr="00971B03" w:rsidRDefault="00A54201" w:rsidP="00C9732C">
            <w:pPr>
              <w:pStyle w:val="berschrift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18"/>
              </w:rPr>
            </w:pPr>
            <w:r w:rsidRPr="00971B03">
              <w:rPr>
                <w:sz w:val="24"/>
                <w:szCs w:val="18"/>
              </w:rPr>
              <w:t>Dr. Jörg Tuttas</w:t>
            </w:r>
          </w:p>
        </w:tc>
        <w:tc>
          <w:tcPr>
            <w:tcW w:w="236" w:type="dxa"/>
          </w:tcPr>
          <w:p w14:paraId="5ACE8206" w14:textId="4705DCD5" w:rsidR="00C9732C" w:rsidRPr="00971B03" w:rsidRDefault="00A54201" w:rsidP="00C9732C">
            <w:pPr>
              <w:pStyle w:val="berschrift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18"/>
              </w:rPr>
            </w:pPr>
            <w:r w:rsidRPr="00971B03">
              <w:rPr>
                <w:sz w:val="24"/>
                <w:szCs w:val="18"/>
              </w:rPr>
              <w:t>Akzeptiert</w:t>
            </w:r>
          </w:p>
        </w:tc>
        <w:tc>
          <w:tcPr>
            <w:tcW w:w="1489" w:type="dxa"/>
          </w:tcPr>
          <w:p w14:paraId="3F5EF573" w14:textId="12FE3B3E" w:rsidR="00C9732C" w:rsidRPr="00971B03" w:rsidRDefault="00A54201" w:rsidP="00C9732C">
            <w:pPr>
              <w:pStyle w:val="berschrift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18"/>
              </w:rPr>
            </w:pPr>
            <w:r w:rsidRPr="00971B03">
              <w:rPr>
                <w:sz w:val="24"/>
                <w:szCs w:val="18"/>
              </w:rPr>
              <w:t>12.3.2022</w:t>
            </w:r>
          </w:p>
        </w:tc>
        <w:tc>
          <w:tcPr>
            <w:tcW w:w="2303" w:type="dxa"/>
          </w:tcPr>
          <w:p w14:paraId="38FB0B61" w14:textId="77777777" w:rsidR="00C9732C" w:rsidRPr="00971B03" w:rsidRDefault="00C9732C" w:rsidP="00C9732C">
            <w:pPr>
              <w:pStyle w:val="berschrift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18"/>
              </w:rPr>
            </w:pPr>
          </w:p>
        </w:tc>
      </w:tr>
    </w:tbl>
    <w:p w14:paraId="7DC897D9" w14:textId="0C6A2619" w:rsidR="00C6554A" w:rsidRDefault="00145E56" w:rsidP="00C6554A">
      <w:pPr>
        <w:pStyle w:val="berschrift1"/>
      </w:pPr>
      <w:r>
        <w:t>Visionen und Ziele</w:t>
      </w:r>
    </w:p>
    <w:p w14:paraId="5F443265" w14:textId="560E71D9" w:rsidR="00412423" w:rsidRDefault="00412423" w:rsidP="00F1423E">
      <w:pPr>
        <w:jc w:val="both"/>
      </w:pPr>
      <w:r>
        <w:t xml:space="preserve">Die </w:t>
      </w:r>
      <w:r w:rsidR="00644528">
        <w:t>Change IT</w:t>
      </w:r>
      <w:r>
        <w:t xml:space="preserve"> GmbH ist </w:t>
      </w:r>
      <w:r w:rsidR="00644528">
        <w:t xml:space="preserve">ein Systemhaus, welches für Regionale Kunden IT-Dienstleistungen erbringt. Einige dieser Kunden sind Vereine bzw. Sponsoren für Vereine. Daher wurde der Wunsch heran getragen eine einfache Software zur Mitgliederverwaltung zu entwickeln. </w:t>
      </w:r>
    </w:p>
    <w:p w14:paraId="195712E9" w14:textId="2C280FAD" w:rsidR="00B31153" w:rsidRPr="00412423" w:rsidRDefault="00B31153" w:rsidP="00B31153">
      <w:pPr>
        <w:pStyle w:val="berschrift1"/>
      </w:pPr>
      <w:r>
        <w:t>Rahmenbedingungen</w:t>
      </w:r>
    </w:p>
    <w:p w14:paraId="3F766160" w14:textId="014A7A56" w:rsidR="00644528" w:rsidRDefault="00644528" w:rsidP="00F1423E">
      <w:pPr>
        <w:jc w:val="both"/>
      </w:pPr>
      <w:r>
        <w:t xml:space="preserve">Die Software soll zwar zu 80% auf einem Windows System laufen, jedoch setzten einige Kunden auch auf Linux bzw. Mac OS Systeme. Die Leistungsfähigkeit der </w:t>
      </w:r>
      <w:proofErr w:type="gramStart"/>
      <w:r>
        <w:t>PC System</w:t>
      </w:r>
      <w:proofErr w:type="gramEnd"/>
      <w:r>
        <w:t xml:space="preserve"> vor Ort variiert stark und so sollte die Software auch auf leistungsschwachen System laufen und abwärtskompatibel bis Windows 95 sein.</w:t>
      </w:r>
    </w:p>
    <w:p w14:paraId="1AF5D37A" w14:textId="5D88712A" w:rsidR="00140DCB" w:rsidRDefault="006C046F" w:rsidP="00140DCB">
      <w:pPr>
        <w:pStyle w:val="berschrift1"/>
      </w:pPr>
      <w:r>
        <w:t>Funktionale Anforderungen</w:t>
      </w:r>
    </w:p>
    <w:p w14:paraId="566A2F19" w14:textId="3D113ACE" w:rsidR="00B7352A" w:rsidRDefault="00B7352A" w:rsidP="00B7352A">
      <w:r>
        <w:t>Die Software soll es ermöglichen die Daten der Mitglieder einfach zu verwalten und die Mitglieder in Gruppen zuzuordnen (z.B. bei einem Fußballverein in A-Jugend, B-Jugend etc.).</w:t>
      </w:r>
    </w:p>
    <w:p w14:paraId="5909B9E4" w14:textId="0930C3F7" w:rsidR="00B7352A" w:rsidRDefault="00B7352A" w:rsidP="00B7352A">
      <w:pPr>
        <w:pStyle w:val="berschrift2"/>
      </w:pPr>
      <w:r>
        <w:t>Benutzerverwaltung</w:t>
      </w:r>
    </w:p>
    <w:p w14:paraId="53815F10" w14:textId="3F1662F9" w:rsidR="00B7352A" w:rsidRDefault="00B7352A" w:rsidP="001C3BA3">
      <w:pPr>
        <w:pStyle w:val="Listenabsatz"/>
        <w:numPr>
          <w:ilvl w:val="0"/>
          <w:numId w:val="16"/>
        </w:numPr>
      </w:pPr>
      <w:r>
        <w:t xml:space="preserve">Als Daten soll zumindest der Nachname, der Vorname und das Geburtsdatum des Vereinsmitgliedes </w:t>
      </w:r>
      <w:proofErr w:type="spellStart"/>
      <w:r>
        <w:t>erfasst</w:t>
      </w:r>
      <w:proofErr w:type="spellEnd"/>
      <w:r>
        <w:t xml:space="preserve"> werden.</w:t>
      </w:r>
    </w:p>
    <w:p w14:paraId="080F2D91" w14:textId="703E908E" w:rsidR="00B7352A" w:rsidRDefault="00B7352A" w:rsidP="00B7352A">
      <w:pPr>
        <w:pStyle w:val="Listenabsatz"/>
        <w:numPr>
          <w:ilvl w:val="0"/>
          <w:numId w:val="16"/>
        </w:numPr>
      </w:pPr>
      <w:r>
        <w:t>Aus Gründen Statistik und Beitragsrechnung soll ferner das Eintrittstermin in den Verein festgehalten werden.</w:t>
      </w:r>
    </w:p>
    <w:p w14:paraId="2B3C9983" w14:textId="4B188F73" w:rsidR="00B7352A" w:rsidRDefault="00B7352A" w:rsidP="00B7352A">
      <w:pPr>
        <w:pStyle w:val="Listenabsatz"/>
        <w:numPr>
          <w:ilvl w:val="0"/>
          <w:numId w:val="16"/>
        </w:numPr>
      </w:pPr>
      <w:r>
        <w:t xml:space="preserve">Eine Ausgabe aller </w:t>
      </w:r>
      <w:proofErr w:type="spellStart"/>
      <w:r>
        <w:t>erfasst</w:t>
      </w:r>
      <w:proofErr w:type="spellEnd"/>
      <w:r>
        <w:t xml:space="preserve"> Vereinsmitglieder </w:t>
      </w:r>
      <w:r w:rsidR="001C3BA3">
        <w:t>ist vorzusehen.</w:t>
      </w:r>
    </w:p>
    <w:p w14:paraId="0844021A" w14:textId="087E1096" w:rsidR="001C3BA3" w:rsidRDefault="001C3BA3" w:rsidP="00B7352A">
      <w:pPr>
        <w:pStyle w:val="Listenabsatz"/>
        <w:numPr>
          <w:ilvl w:val="0"/>
          <w:numId w:val="16"/>
        </w:numPr>
      </w:pPr>
      <w:r>
        <w:t>Durch Heirat etc. kann sich auch der Name eines Mitgliedes ändern.</w:t>
      </w:r>
    </w:p>
    <w:p w14:paraId="674F127F" w14:textId="546B06E8" w:rsidR="001C3BA3" w:rsidRDefault="001C3BA3" w:rsidP="00B7352A">
      <w:pPr>
        <w:pStyle w:val="Listenabsatz"/>
        <w:numPr>
          <w:ilvl w:val="0"/>
          <w:numId w:val="16"/>
        </w:numPr>
      </w:pPr>
      <w:proofErr w:type="spellStart"/>
      <w:r>
        <w:t>Verlässt</w:t>
      </w:r>
      <w:proofErr w:type="spellEnd"/>
      <w:r>
        <w:t xml:space="preserve"> ein Mitglied den Verein, so müssen alle Daten des Mitgliedes gelöscht werden.</w:t>
      </w:r>
    </w:p>
    <w:p w14:paraId="28F4D1E4" w14:textId="1647AE45" w:rsidR="001C3BA3" w:rsidRDefault="001C3BA3" w:rsidP="001C3BA3">
      <w:pPr>
        <w:pStyle w:val="berschrift2"/>
      </w:pPr>
      <w:r>
        <w:lastRenderedPageBreak/>
        <w:t>Gruppenverwaltung</w:t>
      </w:r>
    </w:p>
    <w:p w14:paraId="56F541E4" w14:textId="1F176FB9" w:rsidR="001C3BA3" w:rsidRDefault="001C3BA3" w:rsidP="001C3BA3">
      <w:pPr>
        <w:pStyle w:val="Listenabsatz"/>
        <w:numPr>
          <w:ilvl w:val="0"/>
          <w:numId w:val="17"/>
        </w:numPr>
      </w:pPr>
      <w:r>
        <w:t xml:space="preserve">Die Vereine haben stets unterschiedliche Gruppen, wie Vorstand, Seniorengruppe u.v.a.m. </w:t>
      </w:r>
    </w:p>
    <w:p w14:paraId="6125C9CC" w14:textId="262A6195" w:rsidR="001C3BA3" w:rsidRDefault="001C3BA3" w:rsidP="001C3BA3">
      <w:pPr>
        <w:pStyle w:val="Listenabsatz"/>
        <w:numPr>
          <w:ilvl w:val="0"/>
          <w:numId w:val="17"/>
        </w:numPr>
      </w:pPr>
      <w:r>
        <w:t xml:space="preserve">Eine Liste aller Gruppen des Vereines </w:t>
      </w:r>
      <w:proofErr w:type="spellStart"/>
      <w:r>
        <w:t>muss</w:t>
      </w:r>
      <w:proofErr w:type="spellEnd"/>
      <w:r>
        <w:t xml:space="preserve"> durch die Software generiert werden können.</w:t>
      </w:r>
    </w:p>
    <w:p w14:paraId="42EE6499" w14:textId="56AA8838" w:rsidR="001C3BA3" w:rsidRDefault="001C3BA3" w:rsidP="001C3BA3">
      <w:pPr>
        <w:pStyle w:val="Listenabsatz"/>
        <w:numPr>
          <w:ilvl w:val="0"/>
          <w:numId w:val="17"/>
        </w:numPr>
      </w:pPr>
      <w:r>
        <w:t xml:space="preserve">Auch </w:t>
      </w:r>
      <w:proofErr w:type="spellStart"/>
      <w:r>
        <w:t>muss</w:t>
      </w:r>
      <w:proofErr w:type="spellEnd"/>
      <w:r>
        <w:t xml:space="preserve"> abzufragen sein, welche Mitglieder einer Gruppe angehören.</w:t>
      </w:r>
    </w:p>
    <w:p w14:paraId="6738A0DC" w14:textId="3F70E277" w:rsidR="001C3BA3" w:rsidRDefault="001C3BA3" w:rsidP="001C3BA3">
      <w:pPr>
        <w:pStyle w:val="Listenabsatz"/>
        <w:numPr>
          <w:ilvl w:val="0"/>
          <w:numId w:val="17"/>
        </w:numPr>
      </w:pPr>
      <w:r>
        <w:t>Mitglieder können einer Gruppe zugeordnet oder auch wieder aus einer Gruppe entfernt werden können.</w:t>
      </w:r>
    </w:p>
    <w:p w14:paraId="68ACBB6E" w14:textId="3FD400C2" w:rsidR="001C3BA3" w:rsidRDefault="001C3BA3" w:rsidP="001C3BA3">
      <w:pPr>
        <w:pStyle w:val="Listenabsatz"/>
        <w:numPr>
          <w:ilvl w:val="0"/>
          <w:numId w:val="17"/>
        </w:numPr>
      </w:pPr>
      <w:r>
        <w:t>Gruppen können auch aufgelöst oder umbenannt werden.</w:t>
      </w:r>
    </w:p>
    <w:p w14:paraId="432DE426" w14:textId="66A87ADB" w:rsidR="006804BC" w:rsidRDefault="006804BC" w:rsidP="006804BC">
      <w:pPr>
        <w:pStyle w:val="berschrift2"/>
      </w:pPr>
      <w:r>
        <w:t>Beitragsrechnungen</w:t>
      </w:r>
    </w:p>
    <w:p w14:paraId="687E1FCA" w14:textId="1F3CDB79" w:rsidR="006804BC" w:rsidRDefault="006804BC" w:rsidP="006804BC">
      <w:pPr>
        <w:pStyle w:val="Listenabsatz"/>
        <w:numPr>
          <w:ilvl w:val="0"/>
          <w:numId w:val="18"/>
        </w:numPr>
      </w:pPr>
      <w:r>
        <w:t xml:space="preserve">Durch die Software sollte es möglich sein, für ein Mitglied eine Beitragsrechnung zu erstellen. </w:t>
      </w:r>
    </w:p>
    <w:p w14:paraId="7CBC69E6" w14:textId="63A34293" w:rsidR="006804BC" w:rsidRDefault="006804BC" w:rsidP="006804BC">
      <w:pPr>
        <w:pStyle w:val="Listenabsatz"/>
        <w:numPr>
          <w:ilvl w:val="0"/>
          <w:numId w:val="18"/>
        </w:numPr>
      </w:pPr>
      <w:r>
        <w:t xml:space="preserve">Die Beitragsrechnung erfolgt anhand der Daten des Mitglieds und wird aktuell </w:t>
      </w:r>
      <w:proofErr w:type="gramStart"/>
      <w:r>
        <w:t>nach folgenden</w:t>
      </w:r>
      <w:proofErr w:type="gramEnd"/>
      <w:r>
        <w:t xml:space="preserve"> Regeln erstellt.</w:t>
      </w:r>
    </w:p>
    <w:p w14:paraId="093DDE64" w14:textId="4D01E79F" w:rsidR="006804BC" w:rsidRDefault="006804BC" w:rsidP="006804BC">
      <w:pPr>
        <w:pStyle w:val="Listenabsatz"/>
        <w:numPr>
          <w:ilvl w:val="1"/>
          <w:numId w:val="18"/>
        </w:numPr>
      </w:pPr>
      <w:r>
        <w:t>Kinder unter 12 Jahren zahlen einen Jahresbeitrag von 15€</w:t>
      </w:r>
    </w:p>
    <w:p w14:paraId="5D1FA3C3" w14:textId="0275C939" w:rsidR="006804BC" w:rsidRDefault="006804BC" w:rsidP="006804BC">
      <w:pPr>
        <w:pStyle w:val="Listenabsatz"/>
        <w:numPr>
          <w:ilvl w:val="1"/>
          <w:numId w:val="18"/>
        </w:numPr>
      </w:pPr>
      <w:r>
        <w:t>Jugendliche von 12 bis einschließlich 17 Jahre zahlen einen Jahresbeitrag von 25€</w:t>
      </w:r>
    </w:p>
    <w:p w14:paraId="7BB541E8" w14:textId="0F7E8B4E" w:rsidR="006804BC" w:rsidRDefault="006804BC" w:rsidP="006804BC">
      <w:pPr>
        <w:pStyle w:val="Listenabsatz"/>
        <w:numPr>
          <w:ilvl w:val="1"/>
          <w:numId w:val="18"/>
        </w:numPr>
      </w:pPr>
      <w:r>
        <w:t>Erwachsene zahlen einen Jahresbeitrag von 50€</w:t>
      </w:r>
    </w:p>
    <w:p w14:paraId="04B2E37D" w14:textId="795205BB" w:rsidR="006804BC" w:rsidRDefault="006804BC" w:rsidP="006804BC">
      <w:pPr>
        <w:pStyle w:val="Listenabsatz"/>
        <w:numPr>
          <w:ilvl w:val="1"/>
          <w:numId w:val="18"/>
        </w:numPr>
      </w:pPr>
      <w:r>
        <w:t>Wer zwischen 5 bis einschließlich 15 Jahren Mitglied ist, erhält eine Erstattung von 10%</w:t>
      </w:r>
    </w:p>
    <w:p w14:paraId="5AB2D09E" w14:textId="0558EFBF" w:rsidR="006804BC" w:rsidRDefault="006804BC" w:rsidP="006804BC">
      <w:pPr>
        <w:pStyle w:val="Listenabsatz"/>
        <w:numPr>
          <w:ilvl w:val="1"/>
          <w:numId w:val="18"/>
        </w:numPr>
      </w:pPr>
      <w:r>
        <w:t>Wer mehr als 15 Jahre Mitglied ist erhält eine Erstattung von 20%</w:t>
      </w:r>
    </w:p>
    <w:p w14:paraId="2F0D2EA6" w14:textId="615C8292" w:rsidR="00685872" w:rsidRPr="00514122" w:rsidRDefault="00685872" w:rsidP="00685872">
      <w:pPr>
        <w:pStyle w:val="berschrift1"/>
      </w:pPr>
      <w:r>
        <w:t>Qualitätsanforderungen</w:t>
      </w:r>
    </w:p>
    <w:tbl>
      <w:tblPr>
        <w:tblStyle w:val="Gitternetztabelle5dunkel"/>
        <w:tblW w:w="0" w:type="auto"/>
        <w:tblLook w:val="0420" w:firstRow="1" w:lastRow="0" w:firstColumn="0" w:lastColumn="0" w:noHBand="0" w:noVBand="1"/>
      </w:tblPr>
      <w:tblGrid>
        <w:gridCol w:w="1779"/>
        <w:gridCol w:w="1624"/>
        <w:gridCol w:w="1619"/>
        <w:gridCol w:w="1635"/>
        <w:gridCol w:w="1639"/>
      </w:tblGrid>
      <w:tr w:rsidR="00E068CB" w14:paraId="36761D75" w14:textId="77777777" w:rsidTr="00931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7"/>
        </w:trPr>
        <w:tc>
          <w:tcPr>
            <w:tcW w:w="1779" w:type="dxa"/>
          </w:tcPr>
          <w:p w14:paraId="325AA3E1" w14:textId="78990895" w:rsidR="00E068CB" w:rsidRDefault="00E068CB" w:rsidP="00646DAB">
            <w:r>
              <w:t>Systemqualität</w:t>
            </w:r>
          </w:p>
        </w:tc>
        <w:tc>
          <w:tcPr>
            <w:tcW w:w="1624" w:type="dxa"/>
          </w:tcPr>
          <w:p w14:paraId="5A4DB82B" w14:textId="12CF31B8" w:rsidR="00E068CB" w:rsidRDefault="00E068CB" w:rsidP="00E94383">
            <w:pPr>
              <w:jc w:val="center"/>
            </w:pPr>
            <w:r>
              <w:t>Sehr gut</w:t>
            </w:r>
          </w:p>
        </w:tc>
        <w:tc>
          <w:tcPr>
            <w:tcW w:w="1619" w:type="dxa"/>
          </w:tcPr>
          <w:p w14:paraId="729F23C2" w14:textId="1EA0F0CB" w:rsidR="00E068CB" w:rsidRDefault="00E068CB" w:rsidP="00E94383">
            <w:pPr>
              <w:jc w:val="center"/>
            </w:pPr>
            <w:r>
              <w:t>gut</w:t>
            </w:r>
          </w:p>
        </w:tc>
        <w:tc>
          <w:tcPr>
            <w:tcW w:w="1635" w:type="dxa"/>
          </w:tcPr>
          <w:p w14:paraId="5E2BB705" w14:textId="2FA0DCD5" w:rsidR="00E068CB" w:rsidRDefault="00E068CB" w:rsidP="00E94383">
            <w:pPr>
              <w:jc w:val="center"/>
            </w:pPr>
            <w:r>
              <w:t>normal</w:t>
            </w:r>
          </w:p>
        </w:tc>
        <w:tc>
          <w:tcPr>
            <w:tcW w:w="1639" w:type="dxa"/>
          </w:tcPr>
          <w:p w14:paraId="4E192A3C" w14:textId="65A74B29" w:rsidR="00E068CB" w:rsidRDefault="00E068CB" w:rsidP="00E94383">
            <w:pPr>
              <w:jc w:val="center"/>
            </w:pPr>
            <w:r>
              <w:t>Nicht relevant</w:t>
            </w:r>
          </w:p>
        </w:tc>
      </w:tr>
      <w:tr w:rsidR="00E068CB" w14:paraId="2D01410B" w14:textId="77777777" w:rsidTr="00931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tcW w:w="1779" w:type="dxa"/>
          </w:tcPr>
          <w:p w14:paraId="6C54ED4A" w14:textId="7255BEE7" w:rsidR="00E068CB" w:rsidRDefault="00E068CB" w:rsidP="00646DAB">
            <w:r>
              <w:t>Funktionali</w:t>
            </w:r>
            <w:r w:rsidR="00D33202">
              <w:t>tät</w:t>
            </w:r>
          </w:p>
        </w:tc>
        <w:tc>
          <w:tcPr>
            <w:tcW w:w="1624" w:type="dxa"/>
          </w:tcPr>
          <w:p w14:paraId="11201D48" w14:textId="77777777" w:rsidR="00E068CB" w:rsidRDefault="00E068CB" w:rsidP="00E94383">
            <w:pPr>
              <w:jc w:val="center"/>
            </w:pPr>
          </w:p>
        </w:tc>
        <w:tc>
          <w:tcPr>
            <w:tcW w:w="1619" w:type="dxa"/>
          </w:tcPr>
          <w:p w14:paraId="18100E21" w14:textId="77777777" w:rsidR="00E068CB" w:rsidRDefault="00E068CB" w:rsidP="00E94383">
            <w:pPr>
              <w:jc w:val="center"/>
            </w:pPr>
          </w:p>
        </w:tc>
        <w:tc>
          <w:tcPr>
            <w:tcW w:w="1635" w:type="dxa"/>
          </w:tcPr>
          <w:p w14:paraId="3AFAB997" w14:textId="79B49325" w:rsidR="00E068CB" w:rsidRDefault="00E94383" w:rsidP="00E94383">
            <w:pPr>
              <w:jc w:val="center"/>
            </w:pPr>
            <w:r>
              <w:t>X</w:t>
            </w:r>
          </w:p>
        </w:tc>
        <w:tc>
          <w:tcPr>
            <w:tcW w:w="1639" w:type="dxa"/>
          </w:tcPr>
          <w:p w14:paraId="3FAEB923" w14:textId="77777777" w:rsidR="00E068CB" w:rsidRDefault="00E068CB" w:rsidP="00E94383">
            <w:pPr>
              <w:jc w:val="center"/>
            </w:pPr>
          </w:p>
        </w:tc>
      </w:tr>
      <w:tr w:rsidR="00E068CB" w14:paraId="4833A151" w14:textId="77777777" w:rsidTr="009310C6">
        <w:trPr>
          <w:trHeight w:val="476"/>
        </w:trPr>
        <w:tc>
          <w:tcPr>
            <w:tcW w:w="1779" w:type="dxa"/>
          </w:tcPr>
          <w:p w14:paraId="242907DB" w14:textId="56691895" w:rsidR="00E068CB" w:rsidRDefault="00D33202" w:rsidP="00646DAB">
            <w:r>
              <w:t>Zuverlässigkeit</w:t>
            </w:r>
          </w:p>
        </w:tc>
        <w:tc>
          <w:tcPr>
            <w:tcW w:w="1624" w:type="dxa"/>
          </w:tcPr>
          <w:p w14:paraId="551F33A0" w14:textId="77777777" w:rsidR="00E068CB" w:rsidRDefault="00E068CB" w:rsidP="00E94383">
            <w:pPr>
              <w:jc w:val="center"/>
            </w:pPr>
          </w:p>
        </w:tc>
        <w:tc>
          <w:tcPr>
            <w:tcW w:w="1619" w:type="dxa"/>
          </w:tcPr>
          <w:p w14:paraId="290C5D83" w14:textId="1F7DDE91" w:rsidR="00E068CB" w:rsidRDefault="00E94383" w:rsidP="00E94383">
            <w:pPr>
              <w:jc w:val="center"/>
            </w:pPr>
            <w:r>
              <w:t>X</w:t>
            </w:r>
          </w:p>
        </w:tc>
        <w:tc>
          <w:tcPr>
            <w:tcW w:w="1635" w:type="dxa"/>
          </w:tcPr>
          <w:p w14:paraId="5A6C4301" w14:textId="77777777" w:rsidR="00E068CB" w:rsidRDefault="00E068CB" w:rsidP="00E94383">
            <w:pPr>
              <w:jc w:val="center"/>
            </w:pPr>
          </w:p>
        </w:tc>
        <w:tc>
          <w:tcPr>
            <w:tcW w:w="1639" w:type="dxa"/>
          </w:tcPr>
          <w:p w14:paraId="06536418" w14:textId="77777777" w:rsidR="00E068CB" w:rsidRDefault="00E068CB" w:rsidP="00E94383">
            <w:pPr>
              <w:jc w:val="center"/>
            </w:pPr>
          </w:p>
        </w:tc>
      </w:tr>
      <w:tr w:rsidR="00E068CB" w14:paraId="73378F71" w14:textId="77777777" w:rsidTr="00931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tcW w:w="1779" w:type="dxa"/>
          </w:tcPr>
          <w:p w14:paraId="7FC08DE4" w14:textId="3EE15007" w:rsidR="00E068CB" w:rsidRDefault="00D33202" w:rsidP="00646DAB">
            <w:r>
              <w:t>Benutzbarkeit</w:t>
            </w:r>
          </w:p>
        </w:tc>
        <w:tc>
          <w:tcPr>
            <w:tcW w:w="1624" w:type="dxa"/>
          </w:tcPr>
          <w:p w14:paraId="1910727F" w14:textId="18D88422" w:rsidR="00E068CB" w:rsidRDefault="00E068CB" w:rsidP="00E94383">
            <w:pPr>
              <w:jc w:val="center"/>
            </w:pPr>
          </w:p>
        </w:tc>
        <w:tc>
          <w:tcPr>
            <w:tcW w:w="1619" w:type="dxa"/>
          </w:tcPr>
          <w:p w14:paraId="27051F9F" w14:textId="77777777" w:rsidR="00E068CB" w:rsidRDefault="00E068CB" w:rsidP="00E94383">
            <w:pPr>
              <w:jc w:val="center"/>
            </w:pPr>
          </w:p>
        </w:tc>
        <w:tc>
          <w:tcPr>
            <w:tcW w:w="1635" w:type="dxa"/>
          </w:tcPr>
          <w:p w14:paraId="0A9AD40F" w14:textId="4551D0C3" w:rsidR="00E068CB" w:rsidRDefault="009262D7" w:rsidP="00E94383">
            <w:pPr>
              <w:jc w:val="center"/>
            </w:pPr>
            <w:r>
              <w:t>X</w:t>
            </w:r>
          </w:p>
        </w:tc>
        <w:tc>
          <w:tcPr>
            <w:tcW w:w="1639" w:type="dxa"/>
          </w:tcPr>
          <w:p w14:paraId="70C5E6E3" w14:textId="77777777" w:rsidR="00E068CB" w:rsidRDefault="00E068CB" w:rsidP="00E94383">
            <w:pPr>
              <w:jc w:val="center"/>
            </w:pPr>
          </w:p>
        </w:tc>
      </w:tr>
      <w:tr w:rsidR="00E068CB" w14:paraId="6466DBAC" w14:textId="77777777" w:rsidTr="009310C6">
        <w:trPr>
          <w:trHeight w:val="476"/>
        </w:trPr>
        <w:tc>
          <w:tcPr>
            <w:tcW w:w="1779" w:type="dxa"/>
          </w:tcPr>
          <w:p w14:paraId="3586E15B" w14:textId="68BF197C" w:rsidR="00E068CB" w:rsidRDefault="00D33202" w:rsidP="00646DAB">
            <w:r>
              <w:t>Effizienz</w:t>
            </w:r>
          </w:p>
        </w:tc>
        <w:tc>
          <w:tcPr>
            <w:tcW w:w="1624" w:type="dxa"/>
          </w:tcPr>
          <w:p w14:paraId="12802AEA" w14:textId="77777777" w:rsidR="00E068CB" w:rsidRDefault="00E068CB" w:rsidP="00E94383">
            <w:pPr>
              <w:jc w:val="center"/>
            </w:pPr>
          </w:p>
        </w:tc>
        <w:tc>
          <w:tcPr>
            <w:tcW w:w="1619" w:type="dxa"/>
          </w:tcPr>
          <w:p w14:paraId="59FB1817" w14:textId="77777777" w:rsidR="00E068CB" w:rsidRDefault="00E068CB" w:rsidP="00E94383">
            <w:pPr>
              <w:jc w:val="center"/>
            </w:pPr>
          </w:p>
        </w:tc>
        <w:tc>
          <w:tcPr>
            <w:tcW w:w="1635" w:type="dxa"/>
          </w:tcPr>
          <w:p w14:paraId="10D81655" w14:textId="77777777" w:rsidR="00E068CB" w:rsidRDefault="00E068CB" w:rsidP="00E94383">
            <w:pPr>
              <w:jc w:val="center"/>
            </w:pPr>
          </w:p>
        </w:tc>
        <w:tc>
          <w:tcPr>
            <w:tcW w:w="1639" w:type="dxa"/>
          </w:tcPr>
          <w:p w14:paraId="4CDD648A" w14:textId="5C42E699" w:rsidR="00E068CB" w:rsidRDefault="00E94383" w:rsidP="00E94383">
            <w:pPr>
              <w:jc w:val="center"/>
            </w:pPr>
            <w:r>
              <w:t>X</w:t>
            </w:r>
          </w:p>
        </w:tc>
      </w:tr>
      <w:tr w:rsidR="00E068CB" w14:paraId="54A2D2F1" w14:textId="77777777" w:rsidTr="00931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tcW w:w="1779" w:type="dxa"/>
          </w:tcPr>
          <w:p w14:paraId="590631A5" w14:textId="160AE173" w:rsidR="00E068CB" w:rsidRDefault="00D33202" w:rsidP="00646DAB">
            <w:r>
              <w:t>Änderbarkeit</w:t>
            </w:r>
          </w:p>
        </w:tc>
        <w:tc>
          <w:tcPr>
            <w:tcW w:w="1624" w:type="dxa"/>
          </w:tcPr>
          <w:p w14:paraId="5DAB70D0" w14:textId="77777777" w:rsidR="00E068CB" w:rsidRDefault="00E068CB" w:rsidP="00E94383">
            <w:pPr>
              <w:jc w:val="center"/>
            </w:pPr>
          </w:p>
        </w:tc>
        <w:tc>
          <w:tcPr>
            <w:tcW w:w="1619" w:type="dxa"/>
          </w:tcPr>
          <w:p w14:paraId="1513CEA8" w14:textId="0D955460" w:rsidR="00E068CB" w:rsidRDefault="00E94383" w:rsidP="00E94383">
            <w:pPr>
              <w:jc w:val="center"/>
            </w:pPr>
            <w:r>
              <w:t>X</w:t>
            </w:r>
          </w:p>
        </w:tc>
        <w:tc>
          <w:tcPr>
            <w:tcW w:w="1635" w:type="dxa"/>
          </w:tcPr>
          <w:p w14:paraId="33EBB682" w14:textId="77777777" w:rsidR="00E068CB" w:rsidRDefault="00E068CB" w:rsidP="00E94383">
            <w:pPr>
              <w:jc w:val="center"/>
            </w:pPr>
          </w:p>
        </w:tc>
        <w:tc>
          <w:tcPr>
            <w:tcW w:w="1639" w:type="dxa"/>
          </w:tcPr>
          <w:p w14:paraId="74C56AE5" w14:textId="77777777" w:rsidR="00E068CB" w:rsidRDefault="00E068CB" w:rsidP="00E94383">
            <w:pPr>
              <w:jc w:val="center"/>
            </w:pPr>
          </w:p>
        </w:tc>
      </w:tr>
      <w:tr w:rsidR="00E068CB" w14:paraId="70DE7F16" w14:textId="77777777" w:rsidTr="009310C6">
        <w:trPr>
          <w:trHeight w:val="476"/>
        </w:trPr>
        <w:tc>
          <w:tcPr>
            <w:tcW w:w="1779" w:type="dxa"/>
          </w:tcPr>
          <w:p w14:paraId="05835C38" w14:textId="1C8D527F" w:rsidR="00E068CB" w:rsidRDefault="00D33202" w:rsidP="00646DAB">
            <w:r>
              <w:t>Übertragbarkeit</w:t>
            </w:r>
          </w:p>
        </w:tc>
        <w:tc>
          <w:tcPr>
            <w:tcW w:w="1624" w:type="dxa"/>
          </w:tcPr>
          <w:p w14:paraId="1B757CB4" w14:textId="77777777" w:rsidR="00E068CB" w:rsidRDefault="00E068CB" w:rsidP="00E94383">
            <w:pPr>
              <w:jc w:val="center"/>
            </w:pPr>
          </w:p>
        </w:tc>
        <w:tc>
          <w:tcPr>
            <w:tcW w:w="1619" w:type="dxa"/>
          </w:tcPr>
          <w:p w14:paraId="053DCD40" w14:textId="34D2A3B8" w:rsidR="00E068CB" w:rsidRDefault="00E94383" w:rsidP="00E94383">
            <w:pPr>
              <w:jc w:val="center"/>
            </w:pPr>
            <w:r>
              <w:t>X</w:t>
            </w:r>
          </w:p>
        </w:tc>
        <w:tc>
          <w:tcPr>
            <w:tcW w:w="1635" w:type="dxa"/>
          </w:tcPr>
          <w:p w14:paraId="2EF7CB25" w14:textId="77777777" w:rsidR="00E068CB" w:rsidRDefault="00E068CB" w:rsidP="00E94383">
            <w:pPr>
              <w:jc w:val="center"/>
            </w:pPr>
          </w:p>
        </w:tc>
        <w:tc>
          <w:tcPr>
            <w:tcW w:w="1639" w:type="dxa"/>
          </w:tcPr>
          <w:p w14:paraId="73391B70" w14:textId="77777777" w:rsidR="00E068CB" w:rsidRDefault="00E068CB" w:rsidP="00E94383">
            <w:pPr>
              <w:jc w:val="center"/>
            </w:pPr>
          </w:p>
        </w:tc>
      </w:tr>
    </w:tbl>
    <w:p w14:paraId="18120488" w14:textId="502831B0" w:rsidR="002C74C0" w:rsidRDefault="008F216C" w:rsidP="00646DAB"/>
    <w:sectPr w:rsidR="002C74C0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70C46" w14:textId="77777777" w:rsidR="008F216C" w:rsidRDefault="008F216C" w:rsidP="00C6554A">
      <w:pPr>
        <w:spacing w:before="0" w:after="0" w:line="240" w:lineRule="auto"/>
      </w:pPr>
      <w:r>
        <w:separator/>
      </w:r>
    </w:p>
  </w:endnote>
  <w:endnote w:type="continuationSeparator" w:id="0">
    <w:p w14:paraId="3954954D" w14:textId="77777777" w:rsidR="008F216C" w:rsidRDefault="008F216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58C7F" w14:textId="77777777" w:rsidR="002163EE" w:rsidRDefault="00ED7C44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\* Arabic  \* MERGEFORMAT </w:instrText>
    </w:r>
    <w:r>
      <w:rPr>
        <w:lang w:bidi="de-DE"/>
      </w:rPr>
      <w:fldChar w:fldCharType="separate"/>
    </w:r>
    <w:r w:rsidR="0089714F">
      <w:rPr>
        <w:noProof/>
        <w:lang w:bidi="de-DE"/>
      </w:rPr>
      <w:t>1</w:t>
    </w:r>
    <w:r>
      <w:rPr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ED5C9" w14:textId="77777777" w:rsidR="008F216C" w:rsidRDefault="008F216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52A22F1" w14:textId="77777777" w:rsidR="008F216C" w:rsidRDefault="008F216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ufzhlungszeich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9ED4CB2"/>
    <w:multiLevelType w:val="hybridMultilevel"/>
    <w:tmpl w:val="2AA44368"/>
    <w:lvl w:ilvl="0" w:tplc="11CE4836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53BE5"/>
    <w:multiLevelType w:val="hybridMultilevel"/>
    <w:tmpl w:val="7B2CD410"/>
    <w:lvl w:ilvl="0" w:tplc="11CE4836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952A2E"/>
    <w:multiLevelType w:val="hybridMultilevel"/>
    <w:tmpl w:val="AB3EFD0A"/>
    <w:lvl w:ilvl="0" w:tplc="11CE4836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D2"/>
    <w:rsid w:val="000A155B"/>
    <w:rsid w:val="000F08C2"/>
    <w:rsid w:val="00140DCB"/>
    <w:rsid w:val="00145E56"/>
    <w:rsid w:val="001C3BA3"/>
    <w:rsid w:val="001F1CC3"/>
    <w:rsid w:val="002554CD"/>
    <w:rsid w:val="00293B83"/>
    <w:rsid w:val="002B4294"/>
    <w:rsid w:val="002D3BA8"/>
    <w:rsid w:val="00333D0D"/>
    <w:rsid w:val="00412423"/>
    <w:rsid w:val="00434B55"/>
    <w:rsid w:val="004807CD"/>
    <w:rsid w:val="004C049F"/>
    <w:rsid w:val="004D0B5B"/>
    <w:rsid w:val="004F328F"/>
    <w:rsid w:val="005000E2"/>
    <w:rsid w:val="00502127"/>
    <w:rsid w:val="00560E9C"/>
    <w:rsid w:val="00584A34"/>
    <w:rsid w:val="00637E7E"/>
    <w:rsid w:val="00644528"/>
    <w:rsid w:val="00646DAB"/>
    <w:rsid w:val="006804BC"/>
    <w:rsid w:val="00685872"/>
    <w:rsid w:val="006A2FA9"/>
    <w:rsid w:val="006A3CE7"/>
    <w:rsid w:val="006C046F"/>
    <w:rsid w:val="006D1902"/>
    <w:rsid w:val="006E0F90"/>
    <w:rsid w:val="006F7C60"/>
    <w:rsid w:val="00813073"/>
    <w:rsid w:val="0089714F"/>
    <w:rsid w:val="008F216C"/>
    <w:rsid w:val="009262D7"/>
    <w:rsid w:val="009310C6"/>
    <w:rsid w:val="00943BBD"/>
    <w:rsid w:val="00971B03"/>
    <w:rsid w:val="009A024E"/>
    <w:rsid w:val="009B13AC"/>
    <w:rsid w:val="009F23F9"/>
    <w:rsid w:val="00A25788"/>
    <w:rsid w:val="00A54201"/>
    <w:rsid w:val="00A820BA"/>
    <w:rsid w:val="00B31153"/>
    <w:rsid w:val="00B33F8D"/>
    <w:rsid w:val="00B7352A"/>
    <w:rsid w:val="00B81AD2"/>
    <w:rsid w:val="00BC7F41"/>
    <w:rsid w:val="00BE69E7"/>
    <w:rsid w:val="00BF2BFC"/>
    <w:rsid w:val="00C6554A"/>
    <w:rsid w:val="00C9732C"/>
    <w:rsid w:val="00D33202"/>
    <w:rsid w:val="00D41BA1"/>
    <w:rsid w:val="00DD67C2"/>
    <w:rsid w:val="00E068CB"/>
    <w:rsid w:val="00E1383E"/>
    <w:rsid w:val="00E94383"/>
    <w:rsid w:val="00ED77C5"/>
    <w:rsid w:val="00ED7C44"/>
    <w:rsid w:val="00F0299C"/>
    <w:rsid w:val="00F1423E"/>
    <w:rsid w:val="00F3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8BFB6"/>
  <w15:chartTrackingRefBased/>
  <w15:docId w15:val="{5E168B4D-7A8F-4687-BC33-A8E0ABDB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e-DE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33D0D"/>
  </w:style>
  <w:style w:type="paragraph" w:styleId="berschrift1">
    <w:name w:val="heading 1"/>
    <w:basedOn w:val="Standard"/>
    <w:next w:val="Standard"/>
    <w:link w:val="berschrift1Zchn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ontaktinfos">
    <w:name w:val="Kontaktinfos"/>
    <w:basedOn w:val="Standard"/>
    <w:uiPriority w:val="4"/>
    <w:qFormat/>
    <w:rsid w:val="00C6554A"/>
    <w:pPr>
      <w:spacing w:before="0" w:after="0"/>
      <w:jc w:val="center"/>
    </w:pPr>
  </w:style>
  <w:style w:type="paragraph" w:styleId="Aufzhlungszeichen">
    <w:name w:val="List Bullet"/>
    <w:basedOn w:val="Standard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Standard"/>
    <w:link w:val="TitelZchn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Zchn">
    <w:name w:val="Titel Zchn"/>
    <w:basedOn w:val="Absatz-Standardschriftart"/>
    <w:link w:val="Ti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tertitel">
    <w:name w:val="Subtitle"/>
    <w:basedOn w:val="Standard"/>
    <w:link w:val="UntertitelZchn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tertitelZchn">
    <w:name w:val="Untertitel Zchn"/>
    <w:basedOn w:val="Absatz-Standardschriftart"/>
    <w:link w:val="Unt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uzeile">
    <w:name w:val="footer"/>
    <w:basedOn w:val="Standard"/>
    <w:link w:val="FuzeileZchn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uzeileZchn">
    <w:name w:val="Fußzeile Zchn"/>
    <w:basedOn w:val="Absatz-Standardschriftart"/>
    <w:link w:val="Fuzeile"/>
    <w:uiPriority w:val="99"/>
    <w:rsid w:val="00C6554A"/>
    <w:rPr>
      <w:caps/>
    </w:rPr>
  </w:style>
  <w:style w:type="paragraph" w:customStyle="1" w:styleId="Foto">
    <w:name w:val="Foto"/>
    <w:basedOn w:val="Standard"/>
    <w:uiPriority w:val="1"/>
    <w:qFormat/>
    <w:rsid w:val="00C6554A"/>
    <w:pPr>
      <w:spacing w:before="0" w:after="0" w:line="240" w:lineRule="auto"/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C6554A"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nummer">
    <w:name w:val="List Number"/>
    <w:basedOn w:val="Standard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C6554A"/>
    <w:rPr>
      <w:i/>
      <w:iCs/>
      <w:color w:val="007789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6554A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6554A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6554A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6554A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6554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6554A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6554A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6554A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6554A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6554A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krotext">
    <w:name w:val="macro"/>
    <w:link w:val="MakrotextZchn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6554A"/>
    <w:rPr>
      <w:rFonts w:ascii="Consolas" w:hAnsi="Consolas"/>
      <w:szCs w:val="20"/>
    </w:rPr>
  </w:style>
  <w:style w:type="character" w:styleId="Platzhaltertext">
    <w:name w:val="Placeholder Text"/>
    <w:basedOn w:val="Absatz-Standardschriftart"/>
    <w:uiPriority w:val="99"/>
    <w:semiHidden/>
    <w:rsid w:val="00C6554A"/>
    <w:rPr>
      <w:color w:val="595959" w:themeColor="text1" w:themeTint="A6"/>
    </w:rPr>
  </w:style>
  <w:style w:type="paragraph" w:styleId="NurText">
    <w:name w:val="Plain Text"/>
    <w:basedOn w:val="Standard"/>
    <w:link w:val="NurTextZch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6554A"/>
    <w:rPr>
      <w:rFonts w:ascii="Consolas" w:hAnsi="Consolas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ellenraster">
    <w:name w:val="Table Grid"/>
    <w:basedOn w:val="NormaleTabelle"/>
    <w:uiPriority w:val="39"/>
    <w:rsid w:val="00584A3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584A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84A3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3">
    <w:name w:val="List Table 3"/>
    <w:basedOn w:val="NormaleTabelle"/>
    <w:uiPriority w:val="48"/>
    <w:rsid w:val="004807C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itternetztabelle5dunkel">
    <w:name w:val="Grid Table 5 Dark"/>
    <w:basedOn w:val="NormaleTabelle"/>
    <w:uiPriority w:val="50"/>
    <w:rsid w:val="00E068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4">
    <w:name w:val="Grid Table 4"/>
    <w:basedOn w:val="NormaleTabelle"/>
    <w:uiPriority w:val="49"/>
    <w:rsid w:val="000F08C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unhideWhenUsed/>
    <w:qFormat/>
    <w:rsid w:val="00B73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tt\AppData\Local\Microsoft\Office\16.0\DTS\de-DE%7b33BC3D29-5861-4DDC-BC8E-AB412DFF20B4%7d\%7bAFA59E82-A634-40D6-AE6F-5B8B67C64F15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{AFA59E82-A634-40D6-AE6F-5B8B67C64F15}tf02835058_win32</Template>
  <TotalTime>0</TotalTime>
  <Pages>3</Pages>
  <Words>368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Tuttas</dc:creator>
  <cp:keywords/>
  <dc:description/>
  <cp:lastModifiedBy>Jörg Tuttas</cp:lastModifiedBy>
  <cp:revision>47</cp:revision>
  <cp:lastPrinted>2021-12-05T08:35:00Z</cp:lastPrinted>
  <dcterms:created xsi:type="dcterms:W3CDTF">2021-12-05T08:02:00Z</dcterms:created>
  <dcterms:modified xsi:type="dcterms:W3CDTF">2021-12-10T07:33:00Z</dcterms:modified>
</cp:coreProperties>
</file>